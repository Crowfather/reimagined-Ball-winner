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BE9" w:rsidRPr="001E4344" w:rsidRDefault="00C41BE9" w:rsidP="00C41BE9">
      <w:pPr>
        <w:pStyle w:val="Title"/>
        <w:tabs>
          <w:tab w:val="center" w:pos="4533"/>
          <w:tab w:val="left" w:pos="6960"/>
        </w:tabs>
        <w:rPr>
          <w:lang w:val="sv-SE"/>
        </w:rPr>
      </w:pPr>
      <w:r w:rsidRPr="001E4344">
        <w:rPr>
          <w:noProof/>
          <w:lang w:val="en-GB" w:eastAsia="en-GB"/>
        </w:rPr>
        <w:drawing>
          <wp:inline distT="0" distB="0" distL="0" distR="0" wp14:anchorId="7576B2AD" wp14:editId="67C54EFD">
            <wp:extent cx="1154672" cy="1145328"/>
            <wp:effectExtent l="0" t="0" r="0" b="0"/>
            <wp:docPr id="1" name="Bildobjekt 1" descr="Macintosh HD:Users:cul01:Desktop:Diverse:Loggor MDH:logg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ul01:Desktop:Diverse:Loggor MDH:logg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672" cy="114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344">
        <w:rPr>
          <w:lang w:val="sv-SE"/>
        </w:rPr>
        <w:tab/>
      </w:r>
    </w:p>
    <w:p w:rsidR="00C41BE9" w:rsidRPr="001E4344" w:rsidRDefault="00C41BE9" w:rsidP="00C41BE9">
      <w:pPr>
        <w:pStyle w:val="Title"/>
        <w:tabs>
          <w:tab w:val="center" w:pos="4533"/>
          <w:tab w:val="left" w:pos="6960"/>
        </w:tabs>
        <w:rPr>
          <w:lang w:val="sv-SE"/>
        </w:rPr>
      </w:pPr>
    </w:p>
    <w:p w:rsidR="00C41BE9" w:rsidRPr="001E4344" w:rsidRDefault="00C41BE9" w:rsidP="00C41BE9">
      <w:pPr>
        <w:pStyle w:val="Title"/>
        <w:tabs>
          <w:tab w:val="center" w:pos="4533"/>
          <w:tab w:val="left" w:pos="6960"/>
        </w:tabs>
        <w:rPr>
          <w:lang w:val="sv-SE"/>
        </w:rPr>
      </w:pPr>
    </w:p>
    <w:p w:rsidR="00C41BE9" w:rsidRPr="001E4344" w:rsidRDefault="00421A46" w:rsidP="00C41BE9">
      <w:pPr>
        <w:pStyle w:val="Title"/>
        <w:tabs>
          <w:tab w:val="center" w:pos="4533"/>
          <w:tab w:val="left" w:pos="6960"/>
        </w:tabs>
        <w:jc w:val="center"/>
        <w:rPr>
          <w:lang w:val="sv-SE"/>
        </w:rPr>
      </w:pPr>
      <w:r>
        <w:rPr>
          <w:lang w:val="sv-SE"/>
        </w:rPr>
        <w:t>Marble Maze</w:t>
      </w:r>
      <w:bookmarkStart w:id="0" w:name="_GoBack"/>
      <w:bookmarkEnd w:id="0"/>
    </w:p>
    <w:p w:rsidR="00C41BE9" w:rsidRDefault="00C41BE9" w:rsidP="00C41BE9">
      <w:pPr>
        <w:rPr>
          <w:lang w:val="sv-SE"/>
        </w:rPr>
      </w:pPr>
    </w:p>
    <w:p w:rsidR="00020717" w:rsidRPr="001E4344" w:rsidRDefault="00020717" w:rsidP="00C41BE9">
      <w:pPr>
        <w:rPr>
          <w:lang w:val="sv-SE"/>
        </w:rPr>
      </w:pPr>
    </w:p>
    <w:p w:rsidR="00C41BE9" w:rsidRPr="001E4344" w:rsidRDefault="00C41BE9" w:rsidP="00C41BE9">
      <w:pPr>
        <w:rPr>
          <w:lang w:val="sv-SE"/>
        </w:rPr>
      </w:pPr>
    </w:p>
    <w:p w:rsidR="00020717" w:rsidRPr="00CF7427" w:rsidRDefault="00020717" w:rsidP="00020717">
      <w:pPr>
        <w:pStyle w:val="Subtitle"/>
        <w:rPr>
          <w:lang w:val="en-GB"/>
        </w:rPr>
      </w:pPr>
      <w:r w:rsidRPr="00CF7427">
        <w:rPr>
          <w:lang w:val="en-GB"/>
        </w:rPr>
        <w:t>Mälardalens Högskola</w:t>
      </w:r>
      <w:r w:rsidRPr="00CF7427">
        <w:rPr>
          <w:lang w:val="en-GB"/>
        </w:rPr>
        <w:br/>
      </w:r>
      <w:r w:rsidRPr="00CF7427">
        <w:rPr>
          <w:lang w:val="en-GB"/>
        </w:rPr>
        <w:br/>
      </w:r>
      <w:r w:rsidR="00CF7427" w:rsidRPr="00CF7427">
        <w:rPr>
          <w:lang w:val="en-GB"/>
        </w:rPr>
        <w:t>Academy of Innovation, Design and Technology</w:t>
      </w:r>
      <w:r w:rsidRPr="00CF7427">
        <w:rPr>
          <w:lang w:val="en-GB"/>
        </w:rPr>
        <w:br/>
      </w:r>
      <w:r w:rsidRPr="00CF7427">
        <w:rPr>
          <w:lang w:val="en-GB"/>
        </w:rPr>
        <w:br/>
      </w:r>
      <w:r w:rsidR="00CF7427" w:rsidRPr="00CF7427">
        <w:rPr>
          <w:lang w:val="en-GB"/>
        </w:rPr>
        <w:t>Jonas Ahlin</w:t>
      </w:r>
      <w:r w:rsidR="00CF7427" w:rsidRPr="00CF7427">
        <w:rPr>
          <w:lang w:val="en-GB"/>
        </w:rPr>
        <w:br/>
        <w:t>Matthew McCully</w:t>
      </w:r>
      <w:r w:rsidR="00CF7427" w:rsidRPr="00CF7427">
        <w:rPr>
          <w:lang w:val="en-GB"/>
        </w:rPr>
        <w:br/>
        <w:t>Noury Issaki</w:t>
      </w:r>
      <w:r w:rsidR="00CF7427" w:rsidRPr="00CF7427">
        <w:rPr>
          <w:lang w:val="en-GB"/>
        </w:rPr>
        <w:br/>
        <w:t>Oskar Larsson</w:t>
      </w:r>
      <w:r w:rsidR="00CF7427" w:rsidRPr="00CF7427">
        <w:rPr>
          <w:lang w:val="en-GB"/>
        </w:rPr>
        <w:br/>
        <w:t>Fredrik Wiberg</w:t>
      </w:r>
      <w:r w:rsidRPr="00CF7427">
        <w:rPr>
          <w:lang w:val="en-GB"/>
        </w:rPr>
        <w:br/>
      </w:r>
      <w:r w:rsidRPr="00CF7427">
        <w:rPr>
          <w:lang w:val="en-GB"/>
        </w:rPr>
        <w:br/>
        <w:t>Examinator</w:t>
      </w:r>
      <w:r w:rsidR="0059178B" w:rsidRPr="00CF7427">
        <w:rPr>
          <w:lang w:val="en-GB"/>
        </w:rPr>
        <w:t xml:space="preserve">: </w:t>
      </w:r>
      <w:r w:rsidR="00CF7427" w:rsidRPr="00CF7427">
        <w:rPr>
          <w:lang w:val="en-GB"/>
        </w:rPr>
        <w:t>Afshin Ameri</w:t>
      </w:r>
      <w:r w:rsidR="00CF7427" w:rsidRPr="00CF7427">
        <w:rPr>
          <w:lang w:val="en-GB"/>
        </w:rPr>
        <w:br/>
      </w:r>
    </w:p>
    <w:p w:rsidR="00C41BE9" w:rsidRPr="00CF7427" w:rsidRDefault="00C41BE9" w:rsidP="00C41BE9">
      <w:pPr>
        <w:rPr>
          <w:lang w:val="en-GB"/>
        </w:rPr>
      </w:pPr>
    </w:p>
    <w:p w:rsidR="00DF28F4" w:rsidRPr="00CF7427" w:rsidRDefault="00DF28F4" w:rsidP="00DF28F4">
      <w:pPr>
        <w:rPr>
          <w:lang w:val="en-GB"/>
        </w:rPr>
      </w:pPr>
    </w:p>
    <w:p w:rsidR="00176EED" w:rsidRPr="00CF7427" w:rsidRDefault="00176EED" w:rsidP="00CF7427">
      <w:pPr>
        <w:pStyle w:val="Title"/>
        <w:rPr>
          <w:lang w:val="en-GB"/>
        </w:rPr>
        <w:sectPr w:rsidR="00176EED" w:rsidRPr="00CF7427" w:rsidSect="00321417">
          <w:footerReference w:type="even" r:id="rId9"/>
          <w:footerReference w:type="default" r:id="rId10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5210AB" w:rsidRDefault="00CF7427" w:rsidP="005851E1">
      <w:pPr>
        <w:rPr>
          <w:lang w:val="en-GB"/>
        </w:rPr>
      </w:pPr>
      <w:r>
        <w:rPr>
          <w:lang w:val="en-GB"/>
        </w:rPr>
        <w:lastRenderedPageBreak/>
        <w:t>Monday 2013-11-28:</w:t>
      </w:r>
    </w:p>
    <w:p w:rsidR="00CF7427" w:rsidRDefault="00CF7427" w:rsidP="005851E1">
      <w:pPr>
        <w:rPr>
          <w:lang w:val="en-GB"/>
        </w:rPr>
      </w:pPr>
      <w:r>
        <w:rPr>
          <w:lang w:val="en-GB"/>
        </w:rPr>
        <w:t>We met with our examinator, Afshin Ameri, and discussed the project-idea and our plan for the next two weeks.</w:t>
      </w:r>
    </w:p>
    <w:p w:rsidR="00CF7427" w:rsidRDefault="00CF7427" w:rsidP="005851E1">
      <w:pPr>
        <w:rPr>
          <w:lang w:val="en-GB"/>
        </w:rPr>
      </w:pPr>
      <w:r>
        <w:rPr>
          <w:lang w:val="en-GB"/>
        </w:rPr>
        <w:t>Afshin figured that it wouldn’t be unrealistic to expect a simple demo to show the movement of the game at our next meeting with him in two weeks.</w:t>
      </w:r>
    </w:p>
    <w:p w:rsidR="00CF7427" w:rsidRDefault="00CF7427" w:rsidP="005851E1">
      <w:pPr>
        <w:rPr>
          <w:lang w:val="en-GB"/>
        </w:rPr>
      </w:pPr>
    </w:p>
    <w:p w:rsidR="00CF7427" w:rsidRDefault="00CF7427" w:rsidP="005851E1">
      <w:pPr>
        <w:rPr>
          <w:lang w:val="en-GB"/>
        </w:rPr>
      </w:pPr>
      <w:r>
        <w:rPr>
          <w:lang w:val="en-GB"/>
        </w:rPr>
        <w:t>After the meeting with Afshin the group decided to work on and finish the paper-prototypes by Wednesday 2016-11-30 so that we can copy everything. That way we will all be able to take one set of prototype each and bring it home to show friends and family.</w:t>
      </w:r>
    </w:p>
    <w:p w:rsidR="00CF7427" w:rsidRDefault="00CF7427" w:rsidP="005851E1">
      <w:pPr>
        <w:rPr>
          <w:lang w:val="en-GB"/>
        </w:rPr>
      </w:pPr>
    </w:p>
    <w:p w:rsidR="00CF7427" w:rsidRPr="00CF7427" w:rsidRDefault="00CF7427" w:rsidP="005851E1">
      <w:pPr>
        <w:rPr>
          <w:lang w:val="en-GB"/>
        </w:rPr>
      </w:pPr>
      <w:r>
        <w:rPr>
          <w:lang w:val="en-GB"/>
        </w:rPr>
        <w:t>The plan is that one Monday 2016-12-05, we will have some feedback from those that were show the prototypes and we’ll have something to go on to start coding.</w:t>
      </w:r>
    </w:p>
    <w:sectPr w:rsidR="00CF7427" w:rsidRPr="00CF7427" w:rsidSect="00321417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8DB" w:rsidRDefault="008258DB" w:rsidP="00C41BE9">
      <w:r>
        <w:separator/>
      </w:r>
    </w:p>
  </w:endnote>
  <w:endnote w:type="continuationSeparator" w:id="0">
    <w:p w:rsidR="008258DB" w:rsidRDefault="008258DB" w:rsidP="00C41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947" w:rsidRDefault="00416947" w:rsidP="003214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6947" w:rsidRDefault="00416947" w:rsidP="003214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947" w:rsidRDefault="00416947" w:rsidP="003214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7427">
      <w:rPr>
        <w:rStyle w:val="PageNumber"/>
        <w:noProof/>
      </w:rPr>
      <w:t>2</w:t>
    </w:r>
    <w:r>
      <w:rPr>
        <w:rStyle w:val="PageNumber"/>
      </w:rPr>
      <w:fldChar w:fldCharType="end"/>
    </w:r>
  </w:p>
  <w:p w:rsidR="00416947" w:rsidRDefault="00416947" w:rsidP="003214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8DB" w:rsidRDefault="008258DB" w:rsidP="00C41BE9">
      <w:r>
        <w:separator/>
      </w:r>
    </w:p>
  </w:footnote>
  <w:footnote w:type="continuationSeparator" w:id="0">
    <w:p w:rsidR="008258DB" w:rsidRDefault="008258DB" w:rsidP="00C41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8717E"/>
    <w:multiLevelType w:val="hybridMultilevel"/>
    <w:tmpl w:val="702E2E6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D00B0"/>
    <w:multiLevelType w:val="multilevel"/>
    <w:tmpl w:val="254C49B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1830C5D"/>
    <w:multiLevelType w:val="hybridMultilevel"/>
    <w:tmpl w:val="03DC6EA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335C9"/>
    <w:multiLevelType w:val="hybridMultilevel"/>
    <w:tmpl w:val="303CBC8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27"/>
    <w:rsid w:val="00005AC2"/>
    <w:rsid w:val="00020717"/>
    <w:rsid w:val="00026802"/>
    <w:rsid w:val="0007759F"/>
    <w:rsid w:val="000A0B1F"/>
    <w:rsid w:val="001028F3"/>
    <w:rsid w:val="001065FE"/>
    <w:rsid w:val="001230F7"/>
    <w:rsid w:val="00126E26"/>
    <w:rsid w:val="00134239"/>
    <w:rsid w:val="00134E0E"/>
    <w:rsid w:val="00141FD0"/>
    <w:rsid w:val="00166D3D"/>
    <w:rsid w:val="00176EED"/>
    <w:rsid w:val="0017756D"/>
    <w:rsid w:val="00181BE8"/>
    <w:rsid w:val="001B391F"/>
    <w:rsid w:val="001D49D4"/>
    <w:rsid w:val="001E4344"/>
    <w:rsid w:val="002064C0"/>
    <w:rsid w:val="0021233F"/>
    <w:rsid w:val="002224B2"/>
    <w:rsid w:val="002537F4"/>
    <w:rsid w:val="00257890"/>
    <w:rsid w:val="00260F1F"/>
    <w:rsid w:val="002B01DF"/>
    <w:rsid w:val="002B65B3"/>
    <w:rsid w:val="002C22FA"/>
    <w:rsid w:val="00321417"/>
    <w:rsid w:val="0032737F"/>
    <w:rsid w:val="00337091"/>
    <w:rsid w:val="00341809"/>
    <w:rsid w:val="00356702"/>
    <w:rsid w:val="003B6B98"/>
    <w:rsid w:val="003D0A74"/>
    <w:rsid w:val="003E2253"/>
    <w:rsid w:val="003F3A53"/>
    <w:rsid w:val="004030F3"/>
    <w:rsid w:val="00416947"/>
    <w:rsid w:val="00421A46"/>
    <w:rsid w:val="004800E5"/>
    <w:rsid w:val="00493953"/>
    <w:rsid w:val="004A43CC"/>
    <w:rsid w:val="004A4766"/>
    <w:rsid w:val="004A4CFF"/>
    <w:rsid w:val="004B5D35"/>
    <w:rsid w:val="004C01C6"/>
    <w:rsid w:val="004C47DE"/>
    <w:rsid w:val="004E1D33"/>
    <w:rsid w:val="004E5453"/>
    <w:rsid w:val="005016B3"/>
    <w:rsid w:val="0050542E"/>
    <w:rsid w:val="00506F7A"/>
    <w:rsid w:val="00513BEF"/>
    <w:rsid w:val="005210AB"/>
    <w:rsid w:val="00556F86"/>
    <w:rsid w:val="005851E1"/>
    <w:rsid w:val="00586041"/>
    <w:rsid w:val="0059178B"/>
    <w:rsid w:val="005A69BC"/>
    <w:rsid w:val="005B2C2E"/>
    <w:rsid w:val="005C5E6E"/>
    <w:rsid w:val="005E62F7"/>
    <w:rsid w:val="00623725"/>
    <w:rsid w:val="00632C16"/>
    <w:rsid w:val="0064253F"/>
    <w:rsid w:val="00650FC2"/>
    <w:rsid w:val="006614A9"/>
    <w:rsid w:val="0066613C"/>
    <w:rsid w:val="00682272"/>
    <w:rsid w:val="0069191A"/>
    <w:rsid w:val="006A02D4"/>
    <w:rsid w:val="006A50FF"/>
    <w:rsid w:val="00710A3A"/>
    <w:rsid w:val="007273CA"/>
    <w:rsid w:val="00733BAC"/>
    <w:rsid w:val="007416FC"/>
    <w:rsid w:val="00766FFE"/>
    <w:rsid w:val="007D445C"/>
    <w:rsid w:val="007E293C"/>
    <w:rsid w:val="007E6B39"/>
    <w:rsid w:val="008258DB"/>
    <w:rsid w:val="00833ECF"/>
    <w:rsid w:val="00837096"/>
    <w:rsid w:val="00853E90"/>
    <w:rsid w:val="0088207A"/>
    <w:rsid w:val="00891590"/>
    <w:rsid w:val="008B7230"/>
    <w:rsid w:val="008D458C"/>
    <w:rsid w:val="008D7679"/>
    <w:rsid w:val="00926EF4"/>
    <w:rsid w:val="009551AE"/>
    <w:rsid w:val="009C0E76"/>
    <w:rsid w:val="009C1D68"/>
    <w:rsid w:val="009E3323"/>
    <w:rsid w:val="00A57E7A"/>
    <w:rsid w:val="00A642D4"/>
    <w:rsid w:val="00A83057"/>
    <w:rsid w:val="00AA2FEC"/>
    <w:rsid w:val="00AB1E2D"/>
    <w:rsid w:val="00AC6D18"/>
    <w:rsid w:val="00AD453F"/>
    <w:rsid w:val="00AD679E"/>
    <w:rsid w:val="00AF3A40"/>
    <w:rsid w:val="00B00B54"/>
    <w:rsid w:val="00B0365F"/>
    <w:rsid w:val="00B0798C"/>
    <w:rsid w:val="00B14340"/>
    <w:rsid w:val="00B91060"/>
    <w:rsid w:val="00B95FA5"/>
    <w:rsid w:val="00BB2087"/>
    <w:rsid w:val="00C01797"/>
    <w:rsid w:val="00C41BE9"/>
    <w:rsid w:val="00C53B2F"/>
    <w:rsid w:val="00C62A2E"/>
    <w:rsid w:val="00CA01B7"/>
    <w:rsid w:val="00CC4CC3"/>
    <w:rsid w:val="00CE4A43"/>
    <w:rsid w:val="00CF51FD"/>
    <w:rsid w:val="00CF7427"/>
    <w:rsid w:val="00D04A3E"/>
    <w:rsid w:val="00D30E76"/>
    <w:rsid w:val="00D86961"/>
    <w:rsid w:val="00D9234A"/>
    <w:rsid w:val="00DA35C7"/>
    <w:rsid w:val="00DB25B0"/>
    <w:rsid w:val="00DD47A7"/>
    <w:rsid w:val="00DF28F4"/>
    <w:rsid w:val="00DF7AFD"/>
    <w:rsid w:val="00E2003B"/>
    <w:rsid w:val="00E532ED"/>
    <w:rsid w:val="00E55A24"/>
    <w:rsid w:val="00E952CA"/>
    <w:rsid w:val="00EA7D3E"/>
    <w:rsid w:val="00EB3740"/>
    <w:rsid w:val="00F174F4"/>
    <w:rsid w:val="00F36A4A"/>
    <w:rsid w:val="00F9280A"/>
    <w:rsid w:val="00F92D67"/>
    <w:rsid w:val="00F975CC"/>
    <w:rsid w:val="00FA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F39F08"/>
  <w14:defaultImageDpi w14:val="300"/>
  <w15:docId w15:val="{4C205E32-3146-4B8E-95B8-D2F6993D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B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6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365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1B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1B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41BE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B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BE9"/>
    <w:rPr>
      <w:rFonts w:ascii="Lucida Grande" w:hAnsi="Lucida Grande" w:cs="Lucida Grande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BE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BE9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41BE9"/>
  </w:style>
  <w:style w:type="paragraph" w:styleId="TOC1">
    <w:name w:val="toc 1"/>
    <w:basedOn w:val="Normal"/>
    <w:next w:val="Normal"/>
    <w:autoRedefine/>
    <w:uiPriority w:val="39"/>
    <w:unhideWhenUsed/>
    <w:rsid w:val="00321417"/>
  </w:style>
  <w:style w:type="paragraph" w:styleId="TOC2">
    <w:name w:val="toc 2"/>
    <w:basedOn w:val="Normal"/>
    <w:next w:val="Normal"/>
    <w:autoRedefine/>
    <w:uiPriority w:val="39"/>
    <w:unhideWhenUsed/>
    <w:rsid w:val="0032141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21417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21417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21417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21417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21417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21417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21417"/>
    <w:pPr>
      <w:ind w:left="1920"/>
    </w:pPr>
  </w:style>
  <w:style w:type="character" w:styleId="Strong">
    <w:name w:val="Strong"/>
    <w:basedOn w:val="DefaultParagraphFont"/>
    <w:uiPriority w:val="22"/>
    <w:qFormat/>
    <w:rsid w:val="000A0B1F"/>
    <w:rPr>
      <w:b/>
      <w:bCs/>
    </w:rPr>
  </w:style>
  <w:style w:type="paragraph" w:styleId="ListParagraph">
    <w:name w:val="List Paragraph"/>
    <w:basedOn w:val="Normal"/>
    <w:uiPriority w:val="34"/>
    <w:qFormat/>
    <w:rsid w:val="00DA35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0F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5210AB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7E293C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9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293C"/>
    <w:rPr>
      <w:rFonts w:asciiTheme="majorHAnsi" w:eastAsiaTheme="majorEastAsia" w:hAnsiTheme="majorHAnsi" w:cstheme="majorBidi"/>
      <w:i/>
      <w:iCs/>
      <w:color w:val="4F81BD" w:themeColor="accent1"/>
      <w:spacing w:val="15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0365F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0365F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B0365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0365F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B0365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0365F"/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1028F3"/>
  </w:style>
  <w:style w:type="character" w:customStyle="1" w:styleId="FootnoteTextChar">
    <w:name w:val="Footnote Text Char"/>
    <w:basedOn w:val="DefaultParagraphFont"/>
    <w:link w:val="FootnoteText"/>
    <w:uiPriority w:val="99"/>
    <w:rsid w:val="001028F3"/>
    <w:rPr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1028F3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F975CC"/>
    <w:rPr>
      <w:i/>
      <w:iCs/>
      <w:color w:val="808080" w:themeColor="text1" w:themeTint="7F"/>
    </w:rPr>
  </w:style>
  <w:style w:type="paragraph" w:styleId="Caption">
    <w:name w:val="caption"/>
    <w:basedOn w:val="Normal"/>
    <w:next w:val="Normal"/>
    <w:uiPriority w:val="35"/>
    <w:unhideWhenUsed/>
    <w:qFormat/>
    <w:rsid w:val="00926EF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77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rsid w:val="0007759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7759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6">
    <w:name w:val="Medium Grid 3 Accent 6"/>
    <w:basedOn w:val="TableNormal"/>
    <w:uiPriority w:val="69"/>
    <w:rsid w:val="0007759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olorfulShading">
    <w:name w:val="Colorful Shading"/>
    <w:basedOn w:val="TableNormal"/>
    <w:uiPriority w:val="71"/>
    <w:rsid w:val="0007759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07759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7759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MediumList2">
    <w:name w:val="Medium List 2"/>
    <w:basedOn w:val="TableNormal"/>
    <w:uiPriority w:val="66"/>
    <w:rsid w:val="0007759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07759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4B5D3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D35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B5D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\Documents\Custom%20Office%20Templates\MDH-rapportmal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2C5C54-8066-4B0A-9045-ADB1174C5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MDH-rapportmall.dotx</Template>
  <TotalTime>10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MDH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Ahlin</dc:creator>
  <cp:keywords/>
  <dc:description/>
  <cp:lastModifiedBy>Jonas Ahlin</cp:lastModifiedBy>
  <cp:revision>2</cp:revision>
  <dcterms:created xsi:type="dcterms:W3CDTF">2016-11-29T14:22:00Z</dcterms:created>
  <dcterms:modified xsi:type="dcterms:W3CDTF">2016-11-29T14:32:00Z</dcterms:modified>
</cp:coreProperties>
</file>